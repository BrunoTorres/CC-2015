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A1" w:rsidRDefault="00FB7DA1" w:rsidP="004455B2">
      <w:pPr>
        <w:pStyle w:val="address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238704" cy="1122382"/>
            <wp:effectExtent l="0" t="0" r="0" b="1905"/>
            <wp:docPr id="1" name="Imagem 1" descr="http://corpora.di.uminho.pt/linguateca/pagina_linguateca/logo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rpora.di.uminho.pt/linguateca/pagina_linguateca/logoU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60" cy="11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B2" w:rsidRDefault="004455B2" w:rsidP="004455B2">
      <w:pPr>
        <w:pStyle w:val="address"/>
        <w:rPr>
          <w:lang w:val="pt-PT"/>
        </w:rPr>
      </w:pPr>
    </w:p>
    <w:p w:rsidR="00FB7DA1" w:rsidRPr="00D97E0A" w:rsidRDefault="00FB7DA1" w:rsidP="00B54EEE">
      <w:pPr>
        <w:pStyle w:val="address"/>
        <w:rPr>
          <w:b/>
          <w:sz w:val="22"/>
          <w:lang w:val="pt-PT"/>
        </w:rPr>
      </w:pPr>
      <w:r w:rsidRPr="00D97E0A">
        <w:rPr>
          <w:b/>
          <w:sz w:val="22"/>
          <w:lang w:val="pt-PT"/>
        </w:rPr>
        <w:t>Universidade do Minho</w:t>
      </w:r>
    </w:p>
    <w:p w:rsidR="00FB7DA1" w:rsidRPr="00D97E0A" w:rsidRDefault="009848DC" w:rsidP="009848DC">
      <w:pPr>
        <w:pStyle w:val="address"/>
        <w:rPr>
          <w:sz w:val="20"/>
          <w:lang w:val="pt-PT"/>
        </w:rPr>
      </w:pPr>
      <w:r w:rsidRPr="00D97E0A">
        <w:rPr>
          <w:sz w:val="20"/>
          <w:lang w:val="pt-PT"/>
        </w:rPr>
        <w:t xml:space="preserve">Escola de Engenharia, </w:t>
      </w:r>
      <w:r w:rsidR="00FB7DA1" w:rsidRPr="00D97E0A">
        <w:rPr>
          <w:sz w:val="20"/>
          <w:lang w:val="pt-PT"/>
        </w:rPr>
        <w:t>Departamento de Informática</w:t>
      </w:r>
    </w:p>
    <w:p w:rsidR="00FB7DA1" w:rsidRPr="00D97E0A" w:rsidRDefault="00FB7DA1" w:rsidP="00B54EEE">
      <w:pPr>
        <w:pStyle w:val="address"/>
        <w:rPr>
          <w:sz w:val="20"/>
          <w:lang w:val="pt-PT"/>
        </w:rPr>
      </w:pPr>
      <w:r w:rsidRPr="00D97E0A">
        <w:rPr>
          <w:sz w:val="20"/>
          <w:lang w:val="pt-PT"/>
        </w:rPr>
        <w:t>LEI 3º ano</w:t>
      </w:r>
      <w:r w:rsidR="004455B2" w:rsidRPr="00D97E0A">
        <w:rPr>
          <w:sz w:val="20"/>
          <w:lang w:val="pt-PT"/>
        </w:rPr>
        <w:t xml:space="preserve"> – </w:t>
      </w:r>
      <w:r w:rsidRPr="00D97E0A">
        <w:rPr>
          <w:sz w:val="20"/>
          <w:lang w:val="pt-PT"/>
        </w:rPr>
        <w:t>Comunicações por Computador</w:t>
      </w:r>
    </w:p>
    <w:p w:rsidR="00FB7DA1" w:rsidRDefault="00FB7DA1" w:rsidP="00FB7DA1">
      <w:pPr>
        <w:pStyle w:val="address"/>
        <w:jc w:val="both"/>
        <w:rPr>
          <w:lang w:val="pt-PT"/>
        </w:rPr>
      </w:pPr>
    </w:p>
    <w:p w:rsidR="00D97E0A" w:rsidRDefault="00D97E0A" w:rsidP="00D97E0A">
      <w:pPr>
        <w:pStyle w:val="address"/>
        <w:jc w:val="both"/>
        <w:rPr>
          <w:lang w:val="pt-PT"/>
        </w:rPr>
      </w:pPr>
    </w:p>
    <w:p w:rsidR="00D97E0A" w:rsidRDefault="00D97E0A" w:rsidP="00B54EEE">
      <w:pPr>
        <w:pStyle w:val="address"/>
        <w:rPr>
          <w:lang w:val="pt-PT"/>
        </w:rPr>
      </w:pPr>
    </w:p>
    <w:p w:rsidR="00D97E0A" w:rsidRPr="00B54EEE" w:rsidRDefault="00D97E0A" w:rsidP="00B54EEE">
      <w:pPr>
        <w:pStyle w:val="address"/>
        <w:rPr>
          <w:lang w:val="pt-PT"/>
        </w:rPr>
      </w:pPr>
    </w:p>
    <w:p w:rsidR="00FB7DA1" w:rsidRPr="00D97E0A" w:rsidRDefault="005732CB" w:rsidP="00D97E0A">
      <w:pPr>
        <w:pStyle w:val="papertitle"/>
        <w:spacing w:after="0"/>
        <w:rPr>
          <w:sz w:val="44"/>
          <w:lang w:val="pt-PT"/>
        </w:rPr>
      </w:pPr>
      <w:r w:rsidRPr="00D97E0A">
        <w:rPr>
          <w:sz w:val="44"/>
          <w:lang w:val="pt-PT"/>
        </w:rPr>
        <w:t xml:space="preserve"> “</w:t>
      </w:r>
      <w:proofErr w:type="spellStart"/>
      <w:r w:rsidRPr="00D97E0A">
        <w:rPr>
          <w:sz w:val="44"/>
          <w:lang w:val="pt-PT"/>
        </w:rPr>
        <w:t>Music</w:t>
      </w:r>
      <w:proofErr w:type="spellEnd"/>
      <w:r w:rsidRPr="00D97E0A">
        <w:rPr>
          <w:sz w:val="44"/>
          <w:lang w:val="pt-PT"/>
        </w:rPr>
        <w:t xml:space="preserve"> Game”</w:t>
      </w:r>
    </w:p>
    <w:p w:rsidR="00D97E0A" w:rsidRPr="00D97E0A" w:rsidRDefault="00D97E0A" w:rsidP="00D97E0A">
      <w:pPr>
        <w:pStyle w:val="author"/>
        <w:spacing w:after="0"/>
        <w:rPr>
          <w:b/>
          <w:sz w:val="14"/>
          <w:lang w:val="pt-PT"/>
        </w:rPr>
      </w:pPr>
      <w:r w:rsidRPr="00D97E0A">
        <w:rPr>
          <w:b/>
          <w:sz w:val="24"/>
          <w:lang w:val="pt-PT"/>
        </w:rPr>
        <w:t>Desenho e implementação de um jogo distribuído na Internet</w:t>
      </w:r>
    </w:p>
    <w:p w:rsidR="00FB7DA1" w:rsidRDefault="00FB7DA1" w:rsidP="00FB7DA1">
      <w:pPr>
        <w:pStyle w:val="address"/>
        <w:rPr>
          <w:lang w:val="pt-PT"/>
        </w:rPr>
      </w:pPr>
    </w:p>
    <w:p w:rsidR="00FB7DA1" w:rsidRDefault="00FB7DA1" w:rsidP="00FB7DA1">
      <w:pPr>
        <w:pStyle w:val="address"/>
        <w:rPr>
          <w:lang w:val="pt-PT"/>
        </w:rPr>
      </w:pPr>
    </w:p>
    <w:p w:rsidR="00D97E0A" w:rsidRDefault="00D97E0A" w:rsidP="00FB7DA1">
      <w:pPr>
        <w:pStyle w:val="address"/>
        <w:rPr>
          <w:lang w:val="pt-PT"/>
        </w:rPr>
      </w:pPr>
    </w:p>
    <w:p w:rsidR="00D97E0A" w:rsidRDefault="00D97E0A" w:rsidP="00FB7DA1">
      <w:pPr>
        <w:pStyle w:val="address"/>
        <w:rPr>
          <w:lang w:val="pt-PT"/>
        </w:rPr>
      </w:pPr>
    </w:p>
    <w:p w:rsidR="00831FB1" w:rsidRDefault="00831FB1" w:rsidP="00FB7DA1">
      <w:pPr>
        <w:pStyle w:val="address"/>
        <w:rPr>
          <w:lang w:val="pt-PT"/>
        </w:rPr>
      </w:pPr>
    </w:p>
    <w:p w:rsidR="00831FB1" w:rsidRDefault="00831FB1" w:rsidP="00FB7DA1">
      <w:pPr>
        <w:pStyle w:val="address"/>
        <w:rPr>
          <w:lang w:val="pt-PT"/>
        </w:rPr>
      </w:pPr>
    </w:p>
    <w:p w:rsidR="00831FB1" w:rsidRDefault="00831FB1" w:rsidP="00FB7DA1">
      <w:pPr>
        <w:pStyle w:val="address"/>
        <w:rPr>
          <w:lang w:val="pt-PT"/>
        </w:rPr>
      </w:pPr>
    </w:p>
    <w:p w:rsidR="00B54EEE" w:rsidRPr="00D97E0A" w:rsidRDefault="002F59D1" w:rsidP="002F59D1">
      <w:pPr>
        <w:pStyle w:val="abstract"/>
        <w:ind w:firstLine="0"/>
        <w:rPr>
          <w:sz w:val="28"/>
          <w:lang w:val="pt-PT"/>
        </w:rPr>
      </w:pPr>
      <w:r>
        <w:rPr>
          <w:b/>
        </w:rPr>
        <w:t>Abstract.</w:t>
      </w:r>
      <w:r>
        <w:t xml:space="preserve"> </w:t>
      </w:r>
    </w:p>
    <w:p w:rsidR="00F10CFE" w:rsidRDefault="00B54EEE" w:rsidP="002F59D1">
      <w:pPr>
        <w:pStyle w:val="abstract"/>
        <w:rPr>
          <w:lang w:val="pt-PT"/>
        </w:rPr>
      </w:pPr>
      <w:r w:rsidRPr="00B54EEE">
        <w:rPr>
          <w:lang w:val="pt-PT"/>
        </w:rPr>
        <w:t>Este relatório visa a documentação de todo o processo e decisões imp</w:t>
      </w:r>
      <w:r w:rsidR="005732CB">
        <w:rPr>
          <w:lang w:val="pt-PT"/>
        </w:rPr>
        <w:t>lementadas durante a construção e implementaç</w:t>
      </w:r>
      <w:r w:rsidR="00F10CFE">
        <w:rPr>
          <w:lang w:val="pt-PT"/>
        </w:rPr>
        <w:t xml:space="preserve">ão de um serviço de distribuição de conteúdos por transmissão de informação através do uso de </w:t>
      </w:r>
      <w:proofErr w:type="spellStart"/>
      <w:proofErr w:type="gramStart"/>
      <w:r w:rsidR="00F10CFE" w:rsidRPr="00F10CFE">
        <w:rPr>
          <w:i/>
          <w:lang w:val="pt-PT"/>
        </w:rPr>
        <w:t>sockets</w:t>
      </w:r>
      <w:proofErr w:type="spellEnd"/>
      <w:proofErr w:type="gramEnd"/>
      <w:r w:rsidR="00F10CFE">
        <w:rPr>
          <w:i/>
          <w:lang w:val="pt-PT"/>
        </w:rPr>
        <w:t xml:space="preserve"> </w:t>
      </w:r>
      <w:r w:rsidR="00F10CFE">
        <w:rPr>
          <w:lang w:val="pt-PT"/>
        </w:rPr>
        <w:t xml:space="preserve">TCP e UDP. Os servidores terão acesso à informação através de comunicação por </w:t>
      </w:r>
      <w:proofErr w:type="spellStart"/>
      <w:proofErr w:type="gramStart"/>
      <w:r w:rsidR="00F10CFE" w:rsidRPr="00F10CFE">
        <w:rPr>
          <w:i/>
          <w:lang w:val="pt-PT"/>
        </w:rPr>
        <w:t>sockets</w:t>
      </w:r>
      <w:proofErr w:type="spellEnd"/>
      <w:proofErr w:type="gramEnd"/>
      <w:r w:rsidR="00F10CFE">
        <w:rPr>
          <w:lang w:val="pt-PT"/>
        </w:rPr>
        <w:t xml:space="preserve"> TCP e, os clientes, receberão os dados enviados pelo servidor por </w:t>
      </w:r>
      <w:proofErr w:type="spellStart"/>
      <w:r w:rsidR="00F10CFE" w:rsidRPr="00F10CFE">
        <w:rPr>
          <w:i/>
          <w:lang w:val="pt-PT"/>
        </w:rPr>
        <w:t>sockets</w:t>
      </w:r>
      <w:proofErr w:type="spellEnd"/>
      <w:r w:rsidR="00F10CFE">
        <w:rPr>
          <w:lang w:val="pt-PT"/>
        </w:rPr>
        <w:t xml:space="preserve"> UDP.</w:t>
      </w:r>
      <w:r w:rsidR="003250AA">
        <w:rPr>
          <w:lang w:val="pt-PT"/>
        </w:rPr>
        <w:t xml:space="preserve"> O desafio é, então, implementar um procedimento fiável, com</w:t>
      </w:r>
      <w:r w:rsidR="000B1A0C">
        <w:rPr>
          <w:lang w:val="pt-PT"/>
        </w:rPr>
        <w:t xml:space="preserve"> controlo de fluxo e</w:t>
      </w:r>
      <w:r w:rsidR="003250AA">
        <w:rPr>
          <w:lang w:val="pt-PT"/>
        </w:rPr>
        <w:t xml:space="preserve"> de erros, que possibilite a comunicação entre os diferentes participantes do jogo (servidores e clientes).</w:t>
      </w:r>
    </w:p>
    <w:p w:rsidR="00D97E0A" w:rsidRDefault="00D97E0A" w:rsidP="00D97E0A">
      <w:pPr>
        <w:pStyle w:val="address"/>
        <w:rPr>
          <w:lang w:val="pt-PT"/>
        </w:rPr>
      </w:pPr>
    </w:p>
    <w:p w:rsidR="00D97E0A" w:rsidRPr="00D97E0A" w:rsidRDefault="00D97E0A" w:rsidP="00D97E0A">
      <w:pPr>
        <w:pStyle w:val="address"/>
        <w:rPr>
          <w:lang w:val="pt-PT"/>
        </w:rPr>
      </w:pPr>
    </w:p>
    <w:p w:rsidR="00B54EEE" w:rsidRPr="00B54EEE" w:rsidRDefault="00B54EEE" w:rsidP="00B54EEE">
      <w:pPr>
        <w:pStyle w:val="address"/>
        <w:rPr>
          <w:lang w:val="pt-PT"/>
        </w:rPr>
      </w:pPr>
    </w:p>
    <w:p w:rsidR="00777F8B" w:rsidRDefault="00B54EEE" w:rsidP="00B54EEE">
      <w:pPr>
        <w:pStyle w:val="author"/>
        <w:rPr>
          <w:lang w:val="pt-PT"/>
        </w:rPr>
      </w:pPr>
      <w:r w:rsidRPr="00B54EEE">
        <w:rPr>
          <w:lang w:val="pt-PT"/>
        </w:rPr>
        <w:t>Bruno Pereira, 69303</w:t>
      </w:r>
      <w:r w:rsidRPr="00B54EEE">
        <w:rPr>
          <w:lang w:val="pt-PT"/>
        </w:rPr>
        <w:tab/>
        <w:t xml:space="preserve"> João Mano 69854</w:t>
      </w:r>
      <w:r w:rsidRPr="00B54EEE">
        <w:rPr>
          <w:lang w:val="pt-PT"/>
        </w:rPr>
        <w:tab/>
        <w:t xml:space="preserve"> Patrícia Rocha 67636</w:t>
      </w:r>
    </w:p>
    <w:p w:rsidR="00777F8B" w:rsidRDefault="00777F8B" w:rsidP="00777F8B">
      <w:pPr>
        <w:pStyle w:val="address"/>
        <w:rPr>
          <w:lang w:val="pt-PT"/>
        </w:rPr>
      </w:pPr>
    </w:p>
    <w:p w:rsidR="00FB7DA1" w:rsidRDefault="00FB7DA1" w:rsidP="00777F8B">
      <w:pPr>
        <w:pStyle w:val="address"/>
        <w:rPr>
          <w:lang w:val="pt-PT"/>
        </w:rPr>
      </w:pPr>
    </w:p>
    <w:p w:rsidR="00FB7DA1" w:rsidRDefault="00FB7DA1" w:rsidP="00777F8B">
      <w:pPr>
        <w:pStyle w:val="address"/>
        <w:rPr>
          <w:lang w:val="pt-PT"/>
        </w:rPr>
      </w:pPr>
    </w:p>
    <w:p w:rsidR="00FB7DA1" w:rsidRDefault="00FB7DA1" w:rsidP="00777F8B">
      <w:pPr>
        <w:pStyle w:val="address"/>
        <w:rPr>
          <w:lang w:val="pt-PT"/>
        </w:rPr>
      </w:pPr>
    </w:p>
    <w:p w:rsidR="00FB7DA1" w:rsidRDefault="00FB7DA1" w:rsidP="00777F8B">
      <w:pPr>
        <w:pStyle w:val="address"/>
        <w:rPr>
          <w:lang w:val="pt-PT"/>
        </w:rPr>
      </w:pPr>
    </w:p>
    <w:p w:rsidR="00FB7DA1" w:rsidRDefault="00FB7DA1" w:rsidP="00777F8B">
      <w:pPr>
        <w:pStyle w:val="address"/>
        <w:rPr>
          <w:lang w:val="pt-PT"/>
        </w:rPr>
      </w:pPr>
    </w:p>
    <w:p w:rsidR="00FB7DA1" w:rsidRDefault="00FB7DA1" w:rsidP="00831FB1">
      <w:pPr>
        <w:pStyle w:val="address"/>
        <w:jc w:val="both"/>
        <w:rPr>
          <w:lang w:val="pt-PT"/>
        </w:rPr>
      </w:pPr>
    </w:p>
    <w:p w:rsidR="00FB7DA1" w:rsidRDefault="00FB7DA1" w:rsidP="00777F8B">
      <w:pPr>
        <w:pStyle w:val="address"/>
        <w:rPr>
          <w:lang w:val="pt-PT"/>
        </w:rPr>
      </w:pPr>
    </w:p>
    <w:p w:rsidR="00831FB1" w:rsidRDefault="00831FB1" w:rsidP="00777F8B">
      <w:pPr>
        <w:pStyle w:val="address"/>
        <w:rPr>
          <w:lang w:val="pt-PT"/>
        </w:rPr>
        <w:sectPr w:rsidR="00831FB1" w:rsidSect="002F59D1">
          <w:headerReference w:type="first" r:id="rId9"/>
          <w:pgSz w:w="11906" w:h="16838" w:code="9"/>
          <w:pgMar w:top="958" w:right="2495" w:bottom="2948" w:left="2495" w:header="510" w:footer="2325" w:gutter="0"/>
          <w:cols w:space="708"/>
          <w:titlePg/>
          <w:docGrid w:linePitch="360"/>
        </w:sectPr>
      </w:pPr>
    </w:p>
    <w:p w:rsidR="00FB7DA1" w:rsidRDefault="00FB7DA1" w:rsidP="00777F8B">
      <w:pPr>
        <w:pStyle w:val="address"/>
        <w:rPr>
          <w:lang w:val="pt-PT"/>
        </w:rPr>
      </w:pPr>
    </w:p>
    <w:p w:rsidR="00B54EEE" w:rsidRDefault="00831FB1" w:rsidP="002F59D1">
      <w:pPr>
        <w:pStyle w:val="papertitle"/>
        <w:rPr>
          <w:lang w:val="pt-PT"/>
        </w:rPr>
      </w:pPr>
      <w:r>
        <w:rPr>
          <w:lang w:val="pt-PT"/>
        </w:rPr>
        <w:t>Introdução</w:t>
      </w:r>
    </w:p>
    <w:p w:rsidR="00EA1596" w:rsidRDefault="009B1FC5" w:rsidP="00EA1596">
      <w:pPr>
        <w:pStyle w:val="author"/>
        <w:jc w:val="left"/>
        <w:rPr>
          <w:lang w:val="pt-PT"/>
        </w:rPr>
      </w:pPr>
      <w:r>
        <w:rPr>
          <w:lang w:val="pt-PT"/>
        </w:rPr>
        <w:t>O avanço tecnológico permitiu a introdução de aplicações únicas suportadas pela internet, que permitem o fornecimento de um dado serviço. Nestas aplicações, a distribuição de informação dos servidores para os clientes (habitualmente sempre em maior número), é das maiores preocupações a ter aquando o desenvolvimento dos programas.</w:t>
      </w:r>
    </w:p>
    <w:p w:rsidR="009B1FC5" w:rsidRDefault="009B1FC5" w:rsidP="00EA1596">
      <w:pPr>
        <w:pStyle w:val="author"/>
        <w:jc w:val="left"/>
        <w:rPr>
          <w:lang w:val="pt-PT"/>
        </w:rPr>
      </w:pPr>
      <w:r>
        <w:rPr>
          <w:lang w:val="pt-PT"/>
        </w:rPr>
        <w:t xml:space="preserve">Para que a comunicação entre as diversas entidades envolvidas seja possível e para que a sua eficácia e desempenho seja também, tão elevada quanto possível, é necessário projetar, instalar e operar redes otimizadas de comunicação </w:t>
      </w:r>
      <w:r w:rsidR="00EC03CE">
        <w:rPr>
          <w:lang w:val="pt-PT"/>
        </w:rPr>
        <w:t>que têm em conta paradigmas como a fiabilidade, disponibilidade, atrasos e débitos dos serviços fornecidos.</w:t>
      </w:r>
    </w:p>
    <w:p w:rsidR="009B1FC5" w:rsidRDefault="00EA1596" w:rsidP="00EA1596">
      <w:pPr>
        <w:pStyle w:val="author"/>
        <w:jc w:val="left"/>
        <w:rPr>
          <w:lang w:val="pt-PT"/>
        </w:rPr>
      </w:pPr>
      <w:r w:rsidRPr="00EA1596">
        <w:rPr>
          <w:lang w:val="pt-PT"/>
        </w:rPr>
        <w:t>Assim sendo,</w:t>
      </w:r>
      <w:r>
        <w:rPr>
          <w:lang w:val="pt-PT"/>
        </w:rPr>
        <w:t xml:space="preserve"> como objetivo deste projeto, será construído uma aplicação que fornecerá um jogo sobre música a todos os seus clientes, implementando elementos como rankings, pontuações, desafios entre jogadores, etc. Esta aplicação, sendo suportada pela internet, exige a construção de um protocolo de comunicação que será então o objetivo principal, ao longo deste documento será explicitado o processo de construção do mesmo.</w:t>
      </w:r>
    </w:p>
    <w:p w:rsidR="00EA1596" w:rsidRDefault="00EA1596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</w:p>
    <w:p w:rsidR="000D7519" w:rsidRDefault="000D7519" w:rsidP="00EA1596">
      <w:pPr>
        <w:pStyle w:val="address"/>
        <w:jc w:val="left"/>
        <w:rPr>
          <w:b/>
          <w:sz w:val="24"/>
          <w:szCs w:val="22"/>
          <w:u w:val="single"/>
          <w:lang w:val="pt-PT"/>
        </w:rPr>
      </w:pPr>
      <w:bookmarkStart w:id="0" w:name="_GoBack"/>
      <w:bookmarkEnd w:id="0"/>
    </w:p>
    <w:p w:rsidR="00EA1596" w:rsidRPr="001E0DBE" w:rsidRDefault="00EA1596" w:rsidP="00EA1596">
      <w:pPr>
        <w:pStyle w:val="address"/>
        <w:jc w:val="left"/>
        <w:rPr>
          <w:b/>
          <w:sz w:val="22"/>
          <w:szCs w:val="22"/>
          <w:u w:val="single"/>
          <w:lang w:val="pt-PT"/>
        </w:rPr>
      </w:pPr>
    </w:p>
    <w:p w:rsidR="009B1FC5" w:rsidRPr="009B1FC5" w:rsidRDefault="009B1FC5" w:rsidP="009B1FC5">
      <w:pPr>
        <w:pStyle w:val="address"/>
        <w:rPr>
          <w:lang w:val="pt-PT"/>
        </w:rPr>
      </w:pPr>
    </w:p>
    <w:sectPr w:rsidR="009B1FC5" w:rsidRPr="009B1FC5" w:rsidSect="00B54EEE">
      <w:headerReference w:type="default" r:id="rId10"/>
      <w:headerReference w:type="first" r:id="rId11"/>
      <w:pgSz w:w="11906" w:h="16838" w:code="9"/>
      <w:pgMar w:top="961" w:right="2495" w:bottom="2948" w:left="2495" w:header="510" w:footer="23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43" w:rsidRDefault="00F05143">
      <w:r>
        <w:separator/>
      </w:r>
    </w:p>
  </w:endnote>
  <w:endnote w:type="continuationSeparator" w:id="0">
    <w:p w:rsidR="00F05143" w:rsidRDefault="00F0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43" w:rsidRDefault="00F05143" w:rsidP="00895F20">
      <w:pPr>
        <w:ind w:firstLine="0"/>
      </w:pPr>
      <w:r>
        <w:separator/>
      </w:r>
    </w:p>
  </w:footnote>
  <w:footnote w:type="continuationSeparator" w:id="0">
    <w:p w:rsidR="00F05143" w:rsidRDefault="00F05143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519" w:rsidRDefault="000D7519" w:rsidP="002F59D1">
    <w:pPr>
      <w:pStyle w:val="Cabealho"/>
      <w:tabs>
        <w:tab w:val="clear" w:pos="4536"/>
        <w:tab w:val="left" w:pos="1685"/>
        <w:tab w:val="center" w:pos="2410"/>
      </w:tabs>
      <w:ind w:left="-1560" w:right="-1589"/>
      <w:jc w:val="left"/>
    </w:pPr>
    <w:proofErr w:type="spellStart"/>
    <w:r>
      <w:t>Universidade</w:t>
    </w:r>
    <w:proofErr w:type="spellEnd"/>
    <w:r>
      <w:t xml:space="preserve"> do Minho</w:t>
    </w:r>
    <w:r>
      <w:ptab w:relativeTo="margin" w:alignment="center" w:leader="none"/>
    </w:r>
    <w:r>
      <w:ptab w:relativeTo="margin" w:alignment="right" w:leader="none"/>
    </w:r>
    <w:proofErr w:type="spellStart"/>
    <w:r>
      <w:t>Lic</w:t>
    </w:r>
    <w:proofErr w:type="spellEnd"/>
    <w:r>
      <w:t xml:space="preserve">. Eng. </w:t>
    </w:r>
    <w:proofErr w:type="spellStart"/>
    <w:r>
      <w:t>Informática</w:t>
    </w:r>
    <w:proofErr w:type="spellEnd"/>
    <w:r>
      <w:t xml:space="preserve">, </w:t>
    </w:r>
    <w:proofErr w:type="spellStart"/>
    <w:r>
      <w:t>Comunicações</w:t>
    </w:r>
    <w:proofErr w:type="spellEnd"/>
    <w:r>
      <w:t xml:space="preserve"> </w:t>
    </w:r>
    <w:proofErr w:type="spellStart"/>
    <w:r>
      <w:t>por</w:t>
    </w:r>
    <w:proofErr w:type="spellEnd"/>
    <w:r>
      <w:t xml:space="preserve"> </w:t>
    </w:r>
    <w:proofErr w:type="spellStart"/>
    <w:r>
      <w:t>Computador</w:t>
    </w:r>
    <w:proofErr w:type="spellEnd"/>
    <w:r>
      <w:t xml:space="preserve">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EE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4C8B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A0C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D7519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0DBE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2F59D1"/>
    <w:rsid w:val="003025D3"/>
    <w:rsid w:val="00305345"/>
    <w:rsid w:val="00307282"/>
    <w:rsid w:val="00307D1B"/>
    <w:rsid w:val="00312F45"/>
    <w:rsid w:val="0031466D"/>
    <w:rsid w:val="00316E8F"/>
    <w:rsid w:val="003250AA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0B4E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455B2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732CB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7DD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77F8B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1FB1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8DC"/>
    <w:rsid w:val="00984E32"/>
    <w:rsid w:val="0098549F"/>
    <w:rsid w:val="0098555B"/>
    <w:rsid w:val="00990BBC"/>
    <w:rsid w:val="00991EFC"/>
    <w:rsid w:val="00993021"/>
    <w:rsid w:val="009935A9"/>
    <w:rsid w:val="00995A25"/>
    <w:rsid w:val="00996CF1"/>
    <w:rsid w:val="00997385"/>
    <w:rsid w:val="009A1677"/>
    <w:rsid w:val="009A2666"/>
    <w:rsid w:val="009A3855"/>
    <w:rsid w:val="009A411B"/>
    <w:rsid w:val="009A5950"/>
    <w:rsid w:val="009B1FC5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3585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4EEE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2684F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97E0A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1596"/>
    <w:rsid w:val="00EA69A4"/>
    <w:rsid w:val="00EB0717"/>
    <w:rsid w:val="00EB4862"/>
    <w:rsid w:val="00EB4F99"/>
    <w:rsid w:val="00EB59A2"/>
    <w:rsid w:val="00EB6167"/>
    <w:rsid w:val="00EC03CE"/>
    <w:rsid w:val="00EC2435"/>
    <w:rsid w:val="00EC76EB"/>
    <w:rsid w:val="00ED4B90"/>
    <w:rsid w:val="00ED6091"/>
    <w:rsid w:val="00ED7231"/>
    <w:rsid w:val="00EE1957"/>
    <w:rsid w:val="00EE516F"/>
    <w:rsid w:val="00EF07AE"/>
    <w:rsid w:val="00F05143"/>
    <w:rsid w:val="00F070EE"/>
    <w:rsid w:val="00F07CC8"/>
    <w:rsid w:val="00F10CFE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B7DA1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3C58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EDF3C6-AD51-4E39-A516-E9B9346C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h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h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h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h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h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har"/>
    <w:qFormat/>
    <w:rsid w:val="00B17E0A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Commarcadore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ontepargpadr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har"/>
    <w:rsid w:val="00B17E0A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ontepargpadro"/>
    <w:rsid w:val="00B17E0A"/>
    <w:rPr>
      <w:b/>
    </w:rPr>
  </w:style>
  <w:style w:type="character" w:customStyle="1" w:styleId="heading4">
    <w:name w:val="heading4"/>
    <w:basedOn w:val="Fontepargpadr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Fontepargpadr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har">
    <w:name w:val="Título 2 Char"/>
    <w:basedOn w:val="Fontepargpadr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har">
    <w:name w:val="Título 3 Char"/>
    <w:basedOn w:val="Fontepargpadr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har">
    <w:name w:val="Título 4 Char"/>
    <w:basedOn w:val="Fontepargpadr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har">
    <w:name w:val="Título 5 Char"/>
    <w:basedOn w:val="Fontepargpadr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har">
    <w:name w:val="Título 6 Char"/>
    <w:basedOn w:val="Fontepargpadr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har">
    <w:name w:val="Título 7 Char"/>
    <w:basedOn w:val="Fontepargpadr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har">
    <w:name w:val="Título 8 Char"/>
    <w:basedOn w:val="Fontepargpadr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har">
    <w:name w:val="Título 9 Char"/>
    <w:basedOn w:val="Fontepargpadr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ontepargpadr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ontepargpadr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8EBF-CD2E-4535-851E-1F751671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85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rocha</dc:creator>
  <dc:description>Formats and macros for Springer Lecture Notes</dc:description>
  <cp:lastModifiedBy>patricia rocha</cp:lastModifiedBy>
  <cp:revision>21</cp:revision>
  <dcterms:created xsi:type="dcterms:W3CDTF">2015-05-16T16:42:00Z</dcterms:created>
  <dcterms:modified xsi:type="dcterms:W3CDTF">2015-05-16T19:44:00Z</dcterms:modified>
</cp:coreProperties>
</file>